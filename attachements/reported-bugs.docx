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E6" w:rsidRPr="0062469C" w:rsidRDefault="00DC14B5" w:rsidP="00DC14B5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bookmarkStart w:id="0" w:name="_GoBack"/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#1 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br/>
      </w:r>
    </w:p>
    <w:tbl>
      <w:tblPr>
        <w:tblW w:w="11222" w:type="dxa"/>
        <w:tblLook w:val="04A0" w:firstRow="1" w:lastRow="0" w:firstColumn="1" w:lastColumn="0" w:noHBand="0" w:noVBand="1"/>
      </w:tblPr>
      <w:tblGrid>
        <w:gridCol w:w="4996"/>
        <w:gridCol w:w="616"/>
        <w:gridCol w:w="4921"/>
        <w:gridCol w:w="689"/>
      </w:tblGrid>
      <w:tr w:rsidR="003829E3" w:rsidRPr="003829E3" w:rsidTr="00DC14B5">
        <w:trPr>
          <w:trHeight w:val="449"/>
        </w:trPr>
        <w:tc>
          <w:tcPr>
            <w:tcW w:w="5523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69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3829E3" w:rsidRPr="003829E3" w:rsidTr="00DC14B5">
        <w:trPr>
          <w:trHeight w:val="1021"/>
        </w:trPr>
        <w:tc>
          <w:tcPr>
            <w:tcW w:w="5523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DC14B5" w:rsidRDefault="00DC14B5" w:rsidP="00E44D4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User can login with empty password</w:t>
            </w:r>
          </w:p>
        </w:tc>
        <w:tc>
          <w:tcPr>
            <w:tcW w:w="569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DC14B5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DC14B5">
              <w:rPr>
                <w:rFonts w:ascii="Century Gothic" w:hAnsi="Century Gothic" w:cs="Calibri"/>
                <w:color w:val="000000"/>
                <w:sz w:val="18"/>
                <w:szCs w:val="18"/>
              </w:rPr>
              <w:t>Invalid-login.mov</w:t>
            </w:r>
            <w:r w:rsidR="00DC14B5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 w:rsidR="00DC14B5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 w:rsidR="00DC14B5">
              <w:rPr>
                <w:rFonts w:ascii="Century Gothic" w:hAnsi="Century Gothic" w:cs="Calibri"/>
                <w:color w:val="000000"/>
                <w:sz w:val="18"/>
                <w:szCs w:val="18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77.25pt;height:49.5pt" o:ole="">
                  <v:imagedata r:id="rId8" o:title=""/>
                </v:shape>
                <o:OLEObject Type="Embed" ProgID="Package" ShapeID="_x0000_i1048" DrawAspect="Icon" ObjectID="_1757969348" r:id="rId9"/>
              </w:object>
            </w:r>
            <w:r w:rsidR="00DC14B5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</w:tc>
      </w:tr>
      <w:tr w:rsidR="003829E3" w:rsidRPr="003829E3" w:rsidTr="00DC14B5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DC14B5">
        <w:trPr>
          <w:trHeight w:val="449"/>
        </w:trPr>
        <w:tc>
          <w:tcPr>
            <w:tcW w:w="5523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REPRODUCIBILITY  </w:t>
            </w: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ex. 3 out of 10 times</w:t>
            </w:r>
          </w:p>
        </w:tc>
        <w:tc>
          <w:tcPr>
            <w:tcW w:w="569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3829E3" w:rsidRPr="003829E3" w:rsidTr="00DC14B5">
        <w:trPr>
          <w:trHeight w:val="576"/>
        </w:trPr>
        <w:tc>
          <w:tcPr>
            <w:tcW w:w="5079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3829E3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Download App</w:t>
            </w:r>
          </w:p>
          <w:p w:rsidR="00DC14B5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Open Login Form</w:t>
            </w:r>
          </w:p>
          <w:p w:rsidR="00DC14B5" w:rsidRPr="00DC14B5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Click on </w:t>
            </w:r>
            <w:r w:rsidRPr="00DC14B5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Sign Up Free</w:t>
            </w:r>
          </w:p>
          <w:p w:rsidR="00DC14B5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Insert e-mail field</w:t>
            </w:r>
          </w:p>
          <w:p w:rsidR="00DC14B5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Leave password field empty</w:t>
            </w:r>
          </w:p>
          <w:p w:rsidR="00DC14B5" w:rsidRPr="00DC14B5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Click on </w:t>
            </w:r>
            <w:r w:rsidRPr="00DC14B5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Log In</w:t>
            </w:r>
          </w:p>
          <w:p w:rsidR="00DC14B5" w:rsidRPr="00DC14B5" w:rsidRDefault="00DC14B5" w:rsidP="00DC14B5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User logged in </w:t>
            </w:r>
          </w:p>
        </w:tc>
        <w:tc>
          <w:tcPr>
            <w:tcW w:w="444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DC14B5">
              <w:rPr>
                <w:rFonts w:ascii="Century Gothic" w:hAnsi="Century Gothic" w:cs="Calibri"/>
                <w:color w:val="000000"/>
                <w:sz w:val="18"/>
                <w:szCs w:val="18"/>
              </w:rPr>
              <w:t>More than 3 Times</w:t>
            </w:r>
          </w:p>
        </w:tc>
        <w:tc>
          <w:tcPr>
            <w:tcW w:w="697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DC14B5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DC14B5">
        <w:trPr>
          <w:trHeight w:val="449"/>
        </w:trPr>
        <w:tc>
          <w:tcPr>
            <w:tcW w:w="5523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69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3829E3" w:rsidRPr="003829E3" w:rsidTr="00DC14B5">
        <w:trPr>
          <w:trHeight w:val="1728"/>
        </w:trPr>
        <w:tc>
          <w:tcPr>
            <w:tcW w:w="5523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DC14B5" w:rsidRDefault="00DC14B5" w:rsidP="00E44D4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User can’t log in and an error message should appear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  <w:t>“Invalid Email or Password”</w:t>
            </w:r>
          </w:p>
        </w:tc>
        <w:tc>
          <w:tcPr>
            <w:tcW w:w="569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DC14B5" w:rsidRDefault="00DC14B5" w:rsidP="00E44D4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User log in</w:t>
            </w:r>
            <w:r w:rsid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normally</w:t>
            </w:r>
          </w:p>
        </w:tc>
      </w:tr>
      <w:tr w:rsidR="003829E3" w:rsidRPr="003829E3" w:rsidTr="00DC14B5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DC14B5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6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3829E3" w:rsidRPr="003829E3" w:rsidTr="00DC14B5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DC14B5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  <w:r w:rsidR="003829E3"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DC14B5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 w:rsidR="00DC14B5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</w:p>
        </w:tc>
      </w:tr>
      <w:tr w:rsidR="003829E3" w:rsidRPr="003829E3" w:rsidTr="00DC14B5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DC14B5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DC14B5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DC14B5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DC14B5" w:rsidRPr="003829E3" w:rsidTr="00DC14B5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3829E3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3829E3">
            <w:pPr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3829E3">
            <w:pPr>
              <w:rPr>
                <w:sz w:val="20"/>
                <w:szCs w:val="20"/>
              </w:rPr>
            </w:pPr>
          </w:p>
        </w:tc>
      </w:tr>
    </w:tbl>
    <w:p w:rsidR="0062469C" w:rsidRPr="0062469C" w:rsidRDefault="0062469C" w:rsidP="000732A0">
      <w:pPr>
        <w:rPr>
          <w:rFonts w:ascii="Century Gothic" w:hAnsi="Century Gothic"/>
          <w:noProof/>
        </w:rPr>
        <w:sectPr w:rsidR="0062469C" w:rsidRPr="0062469C" w:rsidSect="009142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490" w:right="432" w:bottom="360" w:left="576" w:header="720" w:footer="720" w:gutter="0"/>
          <w:cols w:space="720"/>
          <w:docGrid w:linePitch="360"/>
        </w:sectPr>
      </w:pPr>
    </w:p>
    <w:p w:rsidR="00DC14B5" w:rsidRPr="0062469C" w:rsidRDefault="00DC14B5" w:rsidP="00E44D47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#</w:t>
      </w:r>
      <w:r w:rsidR="00E44D47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2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br/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5079"/>
        <w:gridCol w:w="623"/>
        <w:gridCol w:w="5002"/>
        <w:gridCol w:w="623"/>
      </w:tblGrid>
      <w:tr w:rsidR="00DC14B5" w:rsidRPr="003829E3" w:rsidTr="00E44D4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DC14B5" w:rsidRPr="003829E3" w:rsidTr="00E44D47">
        <w:trPr>
          <w:trHeight w:val="1021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C14B5" w:rsidRPr="00DC14B5" w:rsidRDefault="00E44D47" w:rsidP="00E44D4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Hidden Dashboard Field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44D47" w:rsidRDefault="00DC14B5" w:rsidP="00E44D4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Hidden-dashboard-field.jpg</w:t>
            </w:r>
          </w:p>
          <w:p w:rsidR="00E44D47" w:rsidRDefault="00E44D47" w:rsidP="00E44D4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:rsidR="00DC14B5" w:rsidRPr="003829E3" w:rsidRDefault="00DC14B5" w:rsidP="00E44D4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 w:rsidR="00E44D47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704850" cy="15259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dden-dashboard-field.jpeg"/>
                          <pic:cNvPicPr/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88" cy="153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</w:tc>
      </w:tr>
      <w:tr w:rsidR="00DC14B5" w:rsidRPr="003829E3" w:rsidTr="00E44D4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</w:tr>
      <w:tr w:rsidR="00DC14B5" w:rsidRPr="003829E3" w:rsidTr="00E44D4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REPRODUCIBILITY  </w:t>
            </w: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ex. 3 out of 10 times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DC14B5" w:rsidRPr="003829E3" w:rsidTr="00E44D47">
        <w:trPr>
          <w:trHeight w:val="576"/>
        </w:trPr>
        <w:tc>
          <w:tcPr>
            <w:tcW w:w="5079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E44D47" w:rsidRDefault="00DC14B5" w:rsidP="00E44D47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Download App</w:t>
            </w:r>
          </w:p>
          <w:p w:rsidR="00E44D47" w:rsidRDefault="00DC14B5" w:rsidP="00E44D47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Open Login Form</w:t>
            </w:r>
          </w:p>
          <w:p w:rsidR="00E44D47" w:rsidRPr="00E44D47" w:rsidRDefault="00E44D47" w:rsidP="00E44D47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Sign Up Successfully</w:t>
            </w:r>
          </w:p>
          <w:p w:rsidR="00E44D47" w:rsidRPr="00E44D47" w:rsidRDefault="00E44D47" w:rsidP="00E44D47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Log In</w:t>
            </w:r>
          </w:p>
          <w:p w:rsidR="00E44D47" w:rsidRDefault="00E44D47" w:rsidP="00E44D47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Dashboard</w:t>
            </w:r>
          </w:p>
          <w:p w:rsidR="00DC14B5" w:rsidRPr="00E44D47" w:rsidRDefault="00E44D47" w:rsidP="00E44D47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Scroll Down</w:t>
            </w:r>
            <w:r w:rsidR="00DC14B5"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2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DC14B5" w:rsidRPr="003829E3" w:rsidRDefault="00DC14B5" w:rsidP="00E44D4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proofErr w:type="spellStart"/>
            <w:r w:rsid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Everytime</w:t>
            </w:r>
            <w:proofErr w:type="spellEnd"/>
          </w:p>
        </w:tc>
        <w:tc>
          <w:tcPr>
            <w:tcW w:w="451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DC14B5" w:rsidRPr="003829E3" w:rsidTr="00E44D4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</w:tr>
      <w:tr w:rsidR="00DC14B5" w:rsidRPr="003829E3" w:rsidTr="00E44D4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DC14B5" w:rsidRPr="003829E3" w:rsidTr="00E44D47">
        <w:trPr>
          <w:trHeight w:val="1728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C14B5" w:rsidRPr="00DC14B5" w:rsidRDefault="00E44D47" w:rsidP="00E44D4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User can view this field with description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C14B5" w:rsidRPr="00DC14B5" w:rsidRDefault="00E44D47" w:rsidP="00E44D47">
            <w:pPr>
              <w:pStyle w:val="ListParagraph"/>
              <w:ind w:left="58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User can’t view this field description because it is hidden</w:t>
            </w:r>
          </w:p>
        </w:tc>
      </w:tr>
      <w:tr w:rsidR="00DC14B5" w:rsidRPr="003829E3" w:rsidTr="00E44D4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</w:tr>
      <w:tr w:rsidR="00DC14B5" w:rsidRPr="003829E3" w:rsidTr="00E44D4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E44D47" w:rsidRPr="003829E3" w:rsidTr="00E44D4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E44D4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C14B5" w:rsidRPr="003829E3" w:rsidTr="00E44D4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C14B5" w:rsidRPr="003829E3" w:rsidTr="00E44D4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 w:rsidR="00E44D47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</w:p>
        </w:tc>
      </w:tr>
      <w:tr w:rsidR="00DC14B5" w:rsidRPr="003829E3" w:rsidTr="00E44D4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DC14B5" w:rsidRPr="003829E3" w:rsidRDefault="00DC14B5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C14B5" w:rsidRPr="003829E3" w:rsidTr="00E44D4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</w:tr>
      <w:tr w:rsidR="00DC14B5" w:rsidRPr="003829E3" w:rsidTr="00E44D4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DC14B5" w:rsidRPr="003829E3" w:rsidRDefault="00DC14B5" w:rsidP="004A4477">
            <w:pPr>
              <w:rPr>
                <w:sz w:val="20"/>
                <w:szCs w:val="20"/>
              </w:rPr>
            </w:pPr>
          </w:p>
        </w:tc>
      </w:tr>
    </w:tbl>
    <w:p w:rsidR="008A7F1D" w:rsidRPr="0062469C" w:rsidRDefault="008A7F1D" w:rsidP="000732A0">
      <w:pPr>
        <w:rPr>
          <w:rFonts w:ascii="Century Gothic" w:hAnsi="Century Gothic"/>
          <w:noProof/>
        </w:rPr>
      </w:pPr>
    </w:p>
    <w:p w:rsidR="00122EFB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E44D47" w:rsidRDefault="00E44D47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E44D47" w:rsidRDefault="00E44D47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E44D47" w:rsidRDefault="00E44D47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E44D47" w:rsidRPr="0062469C" w:rsidRDefault="00E44D47" w:rsidP="00E44D47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#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3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br/>
      </w:r>
    </w:p>
    <w:tbl>
      <w:tblPr>
        <w:tblW w:w="11327" w:type="dxa"/>
        <w:tblLook w:val="04A0" w:firstRow="1" w:lastRow="0" w:firstColumn="1" w:lastColumn="0" w:noHBand="0" w:noVBand="1"/>
      </w:tblPr>
      <w:tblGrid>
        <w:gridCol w:w="5079"/>
        <w:gridCol w:w="623"/>
        <w:gridCol w:w="5002"/>
        <w:gridCol w:w="623"/>
      </w:tblGrid>
      <w:tr w:rsidR="00E44D47" w:rsidRPr="003829E3" w:rsidTr="009C3F51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625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E44D47" w:rsidRPr="003829E3" w:rsidTr="009C3F51">
        <w:trPr>
          <w:trHeight w:val="1021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44D47" w:rsidRPr="00DC14B5" w:rsidRDefault="009C3F51" w:rsidP="004A447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Invalid data</w:t>
            </w:r>
          </w:p>
        </w:tc>
        <w:tc>
          <w:tcPr>
            <w:tcW w:w="5625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44D47" w:rsidRDefault="00E44D47" w:rsidP="00E44D4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not-closable-menu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.jpg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  <w:p w:rsidR="00E44D47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pict>
                <v:shape id="_x0000_i1064" type="#_x0000_t75" style="width:1in;height:155.25pt">
                  <v:imagedata r:id="rId17" o:title="not-closable-menu"/>
                </v:shape>
              </w:pict>
            </w:r>
          </w:p>
          <w:p w:rsidR="00E44D47" w:rsidRPr="003829E3" w:rsidRDefault="00E44D47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</w:tc>
      </w:tr>
      <w:tr w:rsidR="00E44D47" w:rsidRPr="003829E3" w:rsidTr="009C3F51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</w:tr>
      <w:tr w:rsidR="00E44D47" w:rsidRPr="003829E3" w:rsidTr="009C3F51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REPRODUCIBILITY  </w:t>
            </w: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ex. 3 out of 10 times</w:t>
            </w:r>
          </w:p>
        </w:tc>
        <w:tc>
          <w:tcPr>
            <w:tcW w:w="5625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E44D47" w:rsidRPr="003829E3" w:rsidTr="009C3F51">
        <w:trPr>
          <w:trHeight w:val="576"/>
        </w:trPr>
        <w:tc>
          <w:tcPr>
            <w:tcW w:w="5079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E44D47" w:rsidRDefault="00E44D47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Download App</w:t>
            </w:r>
          </w:p>
          <w:p w:rsidR="00E44D47" w:rsidRDefault="00E44D47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Open Login Form</w:t>
            </w:r>
          </w:p>
          <w:p w:rsidR="00E44D47" w:rsidRPr="00E44D47" w:rsidRDefault="00E44D47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Sign Up Successfully</w:t>
            </w:r>
          </w:p>
          <w:p w:rsidR="00E44D47" w:rsidRPr="00E44D47" w:rsidRDefault="00E44D47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Log In</w:t>
            </w:r>
          </w:p>
          <w:p w:rsidR="00E44D47" w:rsidRDefault="00E44D47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Click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More</w:t>
            </w:r>
          </w:p>
          <w:p w:rsidR="00E44D47" w:rsidRDefault="00E44D47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</w:t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My Profile</w:t>
            </w:r>
          </w:p>
          <w:p w:rsidR="009C3F51" w:rsidRDefault="009C3F51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Edit Profile</w:t>
            </w:r>
          </w:p>
          <w:p w:rsidR="009C3F51" w:rsidRPr="00E44D47" w:rsidRDefault="009C3F51" w:rsidP="00E44D47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62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Everytime</w:t>
            </w:r>
            <w:proofErr w:type="spellEnd"/>
          </w:p>
        </w:tc>
        <w:tc>
          <w:tcPr>
            <w:tcW w:w="62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E44D47" w:rsidRPr="003829E3" w:rsidTr="009C3F51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</w:tr>
      <w:tr w:rsidR="00E44D47" w:rsidRPr="003829E3" w:rsidTr="009C3F51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625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E44D47" w:rsidRPr="003829E3" w:rsidTr="009C3F51">
        <w:trPr>
          <w:trHeight w:val="1728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44D47" w:rsidRPr="00DC14B5" w:rsidRDefault="00E44D47" w:rsidP="009C3F51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User can </w:t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select </w:t>
            </w:r>
            <w:proofErr w:type="spellStart"/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>timezone</w:t>
            </w:r>
            <w:proofErr w:type="spellEnd"/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from list and close it</w:t>
            </w:r>
          </w:p>
        </w:tc>
        <w:tc>
          <w:tcPr>
            <w:tcW w:w="5625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44D47" w:rsidRPr="00DC14B5" w:rsidRDefault="00E44D47" w:rsidP="009C3F51">
            <w:pPr>
              <w:pStyle w:val="ListParagraph"/>
              <w:ind w:left="58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User can’t </w:t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close the list and </w:t>
            </w:r>
            <w:proofErr w:type="spellStart"/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>stucked</w:t>
            </w:r>
            <w:proofErr w:type="spellEnd"/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and should kill application thread </w:t>
            </w:r>
          </w:p>
        </w:tc>
      </w:tr>
      <w:tr w:rsidR="00E44D47" w:rsidRPr="003829E3" w:rsidTr="009C3F51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</w:tr>
      <w:tr w:rsidR="00E44D47" w:rsidRPr="003829E3" w:rsidTr="009C3F51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E44D47" w:rsidRPr="003829E3" w:rsidTr="009C3F51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44D47" w:rsidRPr="003829E3" w:rsidTr="009C3F51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 w:rsidR="009C3F51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</w:p>
        </w:tc>
      </w:tr>
      <w:tr w:rsidR="00E44D47" w:rsidRPr="003829E3" w:rsidTr="009C3F51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9C3F51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44D47" w:rsidRPr="003829E3" w:rsidTr="009C3F51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E44D47" w:rsidRPr="003829E3" w:rsidRDefault="00E44D47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44D47" w:rsidRPr="003829E3" w:rsidTr="009C3F51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</w:tr>
      <w:tr w:rsidR="00E44D47" w:rsidRPr="003829E3" w:rsidTr="009C3F51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E44D47" w:rsidRPr="003829E3" w:rsidRDefault="00E44D47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E44D47" w:rsidRPr="003829E3" w:rsidRDefault="00E44D47" w:rsidP="004A4477">
            <w:pPr>
              <w:rPr>
                <w:sz w:val="20"/>
                <w:szCs w:val="20"/>
              </w:rPr>
            </w:pPr>
          </w:p>
        </w:tc>
      </w:tr>
    </w:tbl>
    <w:p w:rsidR="009C3F51" w:rsidRPr="0062469C" w:rsidRDefault="009C3F51" w:rsidP="009C3F51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#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4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br/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5079"/>
        <w:gridCol w:w="623"/>
        <w:gridCol w:w="5002"/>
        <w:gridCol w:w="623"/>
      </w:tblGrid>
      <w:tr w:rsidR="009C3F51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9C3F51" w:rsidRPr="003829E3" w:rsidTr="004A4477">
        <w:trPr>
          <w:trHeight w:val="1021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Pr="00DC14B5" w:rsidRDefault="009C3F51" w:rsidP="004A447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Invalid retrieved steps data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>invalid-retrieved-data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.jpg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  <w:p w:rsidR="009C3F51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76300" cy="1897131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valid-retrieved-data.jpeg"/>
                          <pic:cNvPicPr/>
                        </pic:nvPicPr>
                        <pic:blipFill>
                          <a:blip r:embed="rId1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02" cy="191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REPRODUCIBILITY  </w:t>
            </w: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ex. 3 out of 10 times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9C3F51" w:rsidRPr="003829E3" w:rsidTr="004A4477">
        <w:trPr>
          <w:trHeight w:val="576"/>
        </w:trPr>
        <w:tc>
          <w:tcPr>
            <w:tcW w:w="5079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9C3F51" w:rsidRDefault="009C3F51" w:rsidP="009C3F51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Download App</w:t>
            </w:r>
          </w:p>
          <w:p w:rsidR="009C3F51" w:rsidRDefault="009C3F51" w:rsidP="009C3F51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Open Login Form</w:t>
            </w:r>
          </w:p>
          <w:p w:rsidR="009C3F51" w:rsidRPr="00E44D47" w:rsidRDefault="009C3F51" w:rsidP="009C3F51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Sign Up Successfully</w:t>
            </w:r>
          </w:p>
          <w:p w:rsidR="009C3F51" w:rsidRPr="00E44D47" w:rsidRDefault="009C3F51" w:rsidP="009C3F51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Log In</w:t>
            </w:r>
          </w:p>
          <w:p w:rsidR="009C3F51" w:rsidRPr="00E44D47" w:rsidRDefault="009C3F51" w:rsidP="009C3F51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62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Everytime</w:t>
            </w:r>
            <w:proofErr w:type="spellEnd"/>
          </w:p>
        </w:tc>
        <w:tc>
          <w:tcPr>
            <w:tcW w:w="451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9C3F51" w:rsidRPr="003829E3" w:rsidTr="004A4477">
        <w:trPr>
          <w:trHeight w:val="1728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Pr="00DC14B5" w:rsidRDefault="009C3F51" w:rsidP="004A447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Steps should be 0 because there is no created steps goal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Pr="00DC14B5" w:rsidRDefault="009C3F51" w:rsidP="009C3F51">
            <w:pPr>
              <w:pStyle w:val="ListParagraph"/>
              <w:ind w:left="58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Steps value is not 0</w:t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9C3F51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</w:tbl>
    <w:p w:rsidR="009C3F51" w:rsidRPr="0062469C" w:rsidRDefault="009C3F51" w:rsidP="009C3F5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E44D47" w:rsidRDefault="00E44D47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9C3F51" w:rsidRDefault="009C3F51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9C3F51" w:rsidRPr="0062469C" w:rsidRDefault="009C3F51" w:rsidP="009C3F51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#</w:t>
      </w:r>
      <w:r w:rsidR="004B5C4D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5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br/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5079"/>
        <w:gridCol w:w="623"/>
        <w:gridCol w:w="5002"/>
        <w:gridCol w:w="623"/>
      </w:tblGrid>
      <w:tr w:rsidR="009C3F51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4B5C4D" w:rsidRPr="003829E3" w:rsidTr="004A4477">
        <w:trPr>
          <w:trHeight w:val="1021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Pr="00DC14B5" w:rsidRDefault="009C3F51" w:rsidP="004A447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Added post created and viewed in news feed without profile picture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post-without-picture</w:t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t>.jpg</w:t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  <w:p w:rsidR="009C3F51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:rsidR="009C3F51" w:rsidRPr="003829E3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73216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ost-without-picture.jpeg"/>
                          <pic:cNvPicPr/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431" cy="175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 w:rsidR="009C3F51"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REPRODUCIBILITY  </w:t>
            </w: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ex. 3 out of 10 times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9C3F51" w:rsidRPr="003829E3" w:rsidTr="004A4477">
        <w:trPr>
          <w:trHeight w:val="576"/>
        </w:trPr>
        <w:tc>
          <w:tcPr>
            <w:tcW w:w="5079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9C3F51" w:rsidRDefault="009C3F51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Download App</w:t>
            </w:r>
          </w:p>
          <w:p w:rsidR="009C3F51" w:rsidRDefault="009C3F51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Open Login Form</w:t>
            </w:r>
          </w:p>
          <w:p w:rsidR="009C3F51" w:rsidRPr="00E44D47" w:rsidRDefault="009C3F51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Sign Up Successfully</w:t>
            </w:r>
          </w:p>
          <w:p w:rsidR="009C3F51" w:rsidRPr="00E44D47" w:rsidRDefault="009C3F51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Log In</w:t>
            </w:r>
          </w:p>
          <w:p w:rsidR="009C3F51" w:rsidRDefault="004B5C4D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More</w:t>
            </w:r>
          </w:p>
          <w:p w:rsidR="004B5C4D" w:rsidRDefault="004B5C4D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My Profile</w:t>
            </w:r>
          </w:p>
          <w:p w:rsidR="004B5C4D" w:rsidRPr="00E44D47" w:rsidRDefault="004B5C4D" w:rsidP="009C3F51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Add Post</w:t>
            </w:r>
          </w:p>
        </w:tc>
        <w:tc>
          <w:tcPr>
            <w:tcW w:w="62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Everytime</w:t>
            </w:r>
            <w:proofErr w:type="spellEnd"/>
          </w:p>
        </w:tc>
        <w:tc>
          <w:tcPr>
            <w:tcW w:w="451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4B5C4D" w:rsidRPr="003829E3" w:rsidTr="004A4477">
        <w:trPr>
          <w:trHeight w:val="1728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Pr="00DC14B5" w:rsidRDefault="009C3F51" w:rsidP="004A4477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Post should be </w:t>
            </w:r>
            <w:r w:rsidR="004B5C4D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added and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displayed with profile picture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C3F51" w:rsidRPr="00DC14B5" w:rsidRDefault="009C3F51" w:rsidP="009C3F51">
            <w:pPr>
              <w:pStyle w:val="ListParagraph"/>
              <w:ind w:left="58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Post created and displayed without profile picture</w:t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</w:p>
        </w:tc>
      </w:tr>
      <w:tr w:rsidR="009C3F51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9C3F51" w:rsidRPr="003829E3" w:rsidRDefault="009C3F51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  <w:tr w:rsidR="009C3F51" w:rsidRPr="003829E3" w:rsidTr="004A447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9C3F51" w:rsidRPr="003829E3" w:rsidRDefault="009C3F51" w:rsidP="004A4477">
            <w:pPr>
              <w:rPr>
                <w:sz w:val="20"/>
                <w:szCs w:val="20"/>
              </w:rPr>
            </w:pPr>
          </w:p>
        </w:tc>
      </w:tr>
    </w:tbl>
    <w:p w:rsidR="009C3F51" w:rsidRDefault="009C3F51" w:rsidP="009C3F5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4B5C4D" w:rsidRDefault="004B5C4D" w:rsidP="009C3F5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4B5C4D" w:rsidRPr="0062469C" w:rsidRDefault="004B5C4D" w:rsidP="004B5C4D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#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6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br/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5079"/>
        <w:gridCol w:w="623"/>
        <w:gridCol w:w="5002"/>
        <w:gridCol w:w="623"/>
      </w:tblGrid>
      <w:tr w:rsidR="004B5C4D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4B5C4D" w:rsidRPr="003829E3" w:rsidTr="004A4477">
        <w:trPr>
          <w:trHeight w:val="1021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B5C4D" w:rsidRPr="00DC14B5" w:rsidRDefault="004B5C4D" w:rsidP="004B5C4D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Add comment to created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post and viewed in news feed without profile picture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B5C4D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comment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-without-picture.jpg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  <w:p w:rsidR="004B5C4D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:rsidR="004B5C4D" w:rsidRPr="003829E3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07525" cy="218122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mment-without-picture.jpeg"/>
                          <pic:cNvPicPr/>
                        </pic:nvPicPr>
                        <pic:blipFill>
                          <a:blip r:embed="rId2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153" cy="219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</w:p>
        </w:tc>
      </w:tr>
      <w:tr w:rsidR="004B5C4D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</w:tr>
      <w:tr w:rsidR="004B5C4D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REPRODUCIBILITY  </w:t>
            </w: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ex. 3 out of 10 times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4B5C4D" w:rsidRPr="003829E3" w:rsidTr="004A4477">
        <w:trPr>
          <w:trHeight w:val="576"/>
        </w:trPr>
        <w:tc>
          <w:tcPr>
            <w:tcW w:w="5079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4B5C4D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Download App</w:t>
            </w:r>
          </w:p>
          <w:p w:rsidR="004B5C4D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44D47">
              <w:rPr>
                <w:rFonts w:ascii="Century Gothic" w:hAnsi="Century Gothic" w:cs="Calibri"/>
                <w:color w:val="000000"/>
                <w:sz w:val="18"/>
                <w:szCs w:val="18"/>
              </w:rPr>
              <w:t>Open Login Form</w:t>
            </w:r>
          </w:p>
          <w:p w:rsidR="004B5C4D" w:rsidRPr="00E44D47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Sign Up Successfully</w:t>
            </w:r>
          </w:p>
          <w:p w:rsidR="004B5C4D" w:rsidRPr="00E44D47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Log In</w:t>
            </w:r>
          </w:p>
          <w:p w:rsidR="004B5C4D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More</w:t>
            </w:r>
          </w:p>
          <w:p w:rsidR="004B5C4D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My Profile</w:t>
            </w:r>
          </w:p>
          <w:p w:rsidR="004B5C4D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Add Post</w:t>
            </w:r>
          </w:p>
          <w:p w:rsidR="004B5C4D" w:rsidRPr="00E44D47" w:rsidRDefault="004B5C4D" w:rsidP="004B5C4D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Add Comment to Created Post</w:t>
            </w:r>
          </w:p>
        </w:tc>
        <w:tc>
          <w:tcPr>
            <w:tcW w:w="62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Everytime</w:t>
            </w:r>
            <w:proofErr w:type="spellEnd"/>
          </w:p>
        </w:tc>
        <w:tc>
          <w:tcPr>
            <w:tcW w:w="451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4B5C4D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</w:tr>
      <w:tr w:rsidR="004B5C4D" w:rsidRPr="003829E3" w:rsidTr="004A4477">
        <w:trPr>
          <w:trHeight w:val="449"/>
        </w:trPr>
        <w:tc>
          <w:tcPr>
            <w:tcW w:w="5702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453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4B5C4D" w:rsidRPr="003829E3" w:rsidTr="004A4477">
        <w:trPr>
          <w:trHeight w:val="1728"/>
        </w:trPr>
        <w:tc>
          <w:tcPr>
            <w:tcW w:w="5702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B5C4D" w:rsidRPr="00DC14B5" w:rsidRDefault="004B5C4D" w:rsidP="004B5C4D">
            <w:pPr>
              <w:pStyle w:val="ListParagraph"/>
              <w:ind w:left="40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Comment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should be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add and displayed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with profile picture</w:t>
            </w:r>
          </w:p>
        </w:tc>
        <w:tc>
          <w:tcPr>
            <w:tcW w:w="5453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B5C4D" w:rsidRPr="00DC14B5" w:rsidRDefault="004B5C4D" w:rsidP="004B5C4D">
            <w:pPr>
              <w:pStyle w:val="ListParagraph"/>
              <w:ind w:left="585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Comment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added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and displayed without profile picture</w:t>
            </w:r>
          </w:p>
        </w:tc>
      </w:tr>
      <w:tr w:rsidR="004B5C4D" w:rsidRPr="003829E3" w:rsidTr="004A4477">
        <w:trPr>
          <w:trHeight w:val="204"/>
        </w:trPr>
        <w:tc>
          <w:tcPr>
            <w:tcW w:w="50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</w:tr>
      <w:tr w:rsidR="004B5C4D" w:rsidRPr="003829E3" w:rsidTr="004A447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4B5C4D" w:rsidRPr="003829E3" w:rsidTr="004A4477">
        <w:trPr>
          <w:trHeight w:val="429"/>
        </w:trPr>
        <w:tc>
          <w:tcPr>
            <w:tcW w:w="507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B5C4D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B5C4D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True</w:t>
            </w:r>
          </w:p>
        </w:tc>
      </w:tr>
      <w:tr w:rsidR="004B5C4D" w:rsidRPr="003829E3" w:rsidTr="004A4477">
        <w:trPr>
          <w:trHeight w:val="429"/>
        </w:trPr>
        <w:tc>
          <w:tcPr>
            <w:tcW w:w="50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4B5C4D" w:rsidRPr="003829E3" w:rsidRDefault="004B5C4D" w:rsidP="004A4477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B5C4D" w:rsidRPr="003829E3" w:rsidTr="004A447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</w:tr>
      <w:tr w:rsidR="004B5C4D" w:rsidRPr="003829E3" w:rsidTr="004A4477">
        <w:trPr>
          <w:trHeight w:val="204"/>
        </w:trPr>
        <w:tc>
          <w:tcPr>
            <w:tcW w:w="507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4B5C4D" w:rsidRPr="003829E3" w:rsidRDefault="004B5C4D" w:rsidP="004A4477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4B5C4D" w:rsidRPr="003829E3" w:rsidRDefault="004B5C4D" w:rsidP="004A4477">
            <w:pPr>
              <w:rPr>
                <w:sz w:val="20"/>
                <w:szCs w:val="20"/>
              </w:rPr>
            </w:pPr>
          </w:p>
        </w:tc>
      </w:tr>
    </w:tbl>
    <w:p w:rsidR="004B5C4D" w:rsidRPr="0062469C" w:rsidRDefault="004B5C4D" w:rsidP="004B5C4D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4B5C4D" w:rsidRPr="0062469C" w:rsidRDefault="004B5C4D" w:rsidP="004B5C4D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:rsidR="004B5C4D" w:rsidRPr="0062469C" w:rsidRDefault="004B5C4D" w:rsidP="009C3F5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bookmarkEnd w:id="0"/>
    <w:p w:rsidR="009C3F51" w:rsidRPr="0062469C" w:rsidRDefault="009C3F51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9C3F51" w:rsidRPr="0062469C" w:rsidSect="00911AA5"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10A" w:rsidRDefault="00CB610A" w:rsidP="00B01A05">
      <w:r>
        <w:separator/>
      </w:r>
    </w:p>
  </w:endnote>
  <w:endnote w:type="continuationSeparator" w:id="0">
    <w:p w:rsidR="00CB610A" w:rsidRDefault="00CB610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A7" w:rsidRDefault="00DA1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A7" w:rsidRDefault="00DA19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A7" w:rsidRDefault="00DA1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10A" w:rsidRDefault="00CB610A" w:rsidP="00B01A05">
      <w:r>
        <w:separator/>
      </w:r>
    </w:p>
  </w:footnote>
  <w:footnote w:type="continuationSeparator" w:id="0">
    <w:p w:rsidR="00CB610A" w:rsidRDefault="00CB610A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A7" w:rsidRDefault="00DA1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A7" w:rsidRDefault="00DA19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A7" w:rsidRDefault="00DA1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085507"/>
    <w:multiLevelType w:val="hybridMultilevel"/>
    <w:tmpl w:val="DB887A8E"/>
    <w:lvl w:ilvl="0" w:tplc="31B4374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179D0C5B"/>
    <w:multiLevelType w:val="hybridMultilevel"/>
    <w:tmpl w:val="DB887A8E"/>
    <w:lvl w:ilvl="0" w:tplc="31B4374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1C25721F"/>
    <w:multiLevelType w:val="hybridMultilevel"/>
    <w:tmpl w:val="2F4271C6"/>
    <w:lvl w:ilvl="0" w:tplc="12CA180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E8A5432"/>
    <w:multiLevelType w:val="hybridMultilevel"/>
    <w:tmpl w:val="69C65192"/>
    <w:lvl w:ilvl="0" w:tplc="F52080C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202843FC"/>
    <w:multiLevelType w:val="hybridMultilevel"/>
    <w:tmpl w:val="DB887A8E"/>
    <w:lvl w:ilvl="0" w:tplc="31B4374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38F13635"/>
    <w:multiLevelType w:val="hybridMultilevel"/>
    <w:tmpl w:val="DB887A8E"/>
    <w:lvl w:ilvl="0" w:tplc="31B4374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3CF65C5F"/>
    <w:multiLevelType w:val="hybridMultilevel"/>
    <w:tmpl w:val="DB887A8E"/>
    <w:lvl w:ilvl="0" w:tplc="31B4374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F0519E0"/>
    <w:multiLevelType w:val="hybridMultilevel"/>
    <w:tmpl w:val="B2248214"/>
    <w:lvl w:ilvl="0" w:tplc="34A4CE6C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98F6DE3"/>
    <w:multiLevelType w:val="hybridMultilevel"/>
    <w:tmpl w:val="B74A0C32"/>
    <w:lvl w:ilvl="0" w:tplc="F5FECCF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0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1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7"/>
  </w:num>
  <w:num w:numId="5">
    <w:abstractNumId w:val="21"/>
  </w:num>
  <w:num w:numId="6">
    <w:abstractNumId w:val="3"/>
  </w:num>
  <w:num w:numId="7">
    <w:abstractNumId w:val="13"/>
  </w:num>
  <w:num w:numId="8">
    <w:abstractNumId w:val="2"/>
  </w:num>
  <w:num w:numId="9">
    <w:abstractNumId w:val="20"/>
  </w:num>
  <w:num w:numId="10">
    <w:abstractNumId w:val="0"/>
  </w:num>
  <w:num w:numId="11">
    <w:abstractNumId w:val="19"/>
  </w:num>
  <w:num w:numId="12">
    <w:abstractNumId w:val="8"/>
  </w:num>
  <w:num w:numId="13">
    <w:abstractNumId w:val="1"/>
  </w:num>
  <w:num w:numId="14">
    <w:abstractNumId w:val="6"/>
  </w:num>
  <w:num w:numId="15">
    <w:abstractNumId w:val="16"/>
  </w:num>
  <w:num w:numId="16">
    <w:abstractNumId w:val="18"/>
  </w:num>
  <w:num w:numId="17">
    <w:abstractNumId w:val="7"/>
  </w:num>
  <w:num w:numId="18">
    <w:abstractNumId w:val="11"/>
  </w:num>
  <w:num w:numId="19">
    <w:abstractNumId w:val="5"/>
  </w:num>
  <w:num w:numId="20">
    <w:abstractNumId w:val="4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B5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29E3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5C4D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C620E"/>
    <w:rsid w:val="006C6A0C"/>
    <w:rsid w:val="006C70FB"/>
    <w:rsid w:val="006D2012"/>
    <w:rsid w:val="006E6BD9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3F51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80577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B610A"/>
    <w:rsid w:val="00CE6E7E"/>
    <w:rsid w:val="00CF53DC"/>
    <w:rsid w:val="00D20D28"/>
    <w:rsid w:val="00D22D73"/>
    <w:rsid w:val="00D404D2"/>
    <w:rsid w:val="00D5017B"/>
    <w:rsid w:val="00D82800"/>
    <w:rsid w:val="00D83C7F"/>
    <w:rsid w:val="00DA19A7"/>
    <w:rsid w:val="00DB08A5"/>
    <w:rsid w:val="00DB74D0"/>
    <w:rsid w:val="00DC1026"/>
    <w:rsid w:val="00DC14B5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44D47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1532"/>
    <w:rsid w:val="00F54105"/>
    <w:rsid w:val="00F73F94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3B2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97832"/>
  <w14:defaultImageDpi w14:val="32767"/>
  <w15:chartTrackingRefBased/>
  <w15:docId w15:val="{2987026E-1AEF-46B5-9CAE-894C2A9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paragraph" w:styleId="BalloonText">
    <w:name w:val="Balloon Text"/>
    <w:basedOn w:val="Normal"/>
    <w:link w:val="BalloonText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Downloads\IC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B8A6EB-44B2-4E8E-8651-2258E9AD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IC-Bug-Report-Form-Template-10591_WORD</Template>
  <TotalTime>36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cp:lastPrinted>2016-11-18T18:21:00Z</cp:lastPrinted>
  <dcterms:created xsi:type="dcterms:W3CDTF">2023-10-04T19:27:00Z</dcterms:created>
  <dcterms:modified xsi:type="dcterms:W3CDTF">2023-10-04T20:03:00Z</dcterms:modified>
</cp:coreProperties>
</file>